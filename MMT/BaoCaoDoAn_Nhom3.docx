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3AF3" w14:textId="0D3B56DE" w:rsidR="00D41DD7" w:rsidRDefault="00D41DD7"/>
    <w:p w14:paraId="38804D47" w14:textId="77777777" w:rsidR="00D41DD7" w:rsidRDefault="00D41DD7"/>
    <w:tbl>
      <w:tblPr>
        <w:tblW w:w="13892" w:type="dxa"/>
        <w:tblInd w:w="-426" w:type="dxa"/>
        <w:tblLayout w:type="fixed"/>
        <w:tblLook w:val="04A0" w:firstRow="1" w:lastRow="0" w:firstColumn="1" w:lastColumn="0" w:noHBand="0" w:noVBand="1"/>
        <w:tblDescription w:val="Title and date"/>
      </w:tblPr>
      <w:tblGrid>
        <w:gridCol w:w="13892"/>
      </w:tblGrid>
      <w:tr w:rsidR="00D41DD7" w14:paraId="0EDD337F" w14:textId="77777777" w:rsidTr="005B6C5D">
        <w:tc>
          <w:tcPr>
            <w:tcW w:w="13892" w:type="dxa"/>
          </w:tcPr>
          <w:p w14:paraId="6313BCB7" w14:textId="43F52356" w:rsidR="00D41DD7" w:rsidRPr="005B6C5D" w:rsidRDefault="00D41DD7" w:rsidP="00412190">
            <w:pPr>
              <w:pStyle w:val="Title"/>
              <w:jc w:val="center"/>
              <w:rPr>
                <w:rFonts w:ascii="Segoe UI" w:hAnsi="Segoe UI" w:cs="Segoe UI"/>
                <w:color w:val="3B98AA" w:themeColor="accent5" w:themeShade="BF"/>
              </w:rPr>
            </w:pPr>
            <w:r w:rsidRPr="005B6C5D">
              <w:rPr>
                <w:rFonts w:ascii="Segoe UI" w:hAnsi="Segoe UI" w:cs="Segoe UI"/>
                <w:color w:val="3B98AA" w:themeColor="accent5" w:themeShade="BF"/>
              </w:rPr>
              <w:t xml:space="preserve">BÁO CÁO </w:t>
            </w:r>
            <w:r w:rsidR="00D36BB4" w:rsidRPr="005B6C5D">
              <w:rPr>
                <w:rFonts w:ascii="Segoe UI" w:hAnsi="Segoe UI" w:cs="Segoe UI"/>
                <w:color w:val="3B98AA" w:themeColor="accent5" w:themeShade="BF"/>
              </w:rPr>
              <w:t>NH</w:t>
            </w:r>
            <w:r w:rsidR="00D36BB4" w:rsidRPr="005B6C5D">
              <w:rPr>
                <w:rFonts w:ascii="Segoe UI" w:hAnsi="Segoe UI" w:cs="Segoe UI"/>
                <w:color w:val="3B98AA" w:themeColor="accent5" w:themeShade="BF"/>
              </w:rPr>
              <w:t>ập</w:t>
            </w:r>
            <w:r w:rsidR="00D36BB4" w:rsidRPr="005B6C5D">
              <w:rPr>
                <w:rFonts w:ascii="Segoe UI" w:hAnsi="Segoe UI" w:cs="Segoe UI"/>
                <w:color w:val="3B98AA" w:themeColor="accent5" w:themeShade="BF"/>
              </w:rPr>
              <w:t xml:space="preserve"> m</w:t>
            </w:r>
            <w:r w:rsidR="00D36BB4" w:rsidRPr="005B6C5D">
              <w:rPr>
                <w:rFonts w:ascii="Segoe UI" w:hAnsi="Segoe UI" w:cs="Segoe UI"/>
                <w:color w:val="3B98AA" w:themeColor="accent5" w:themeShade="BF"/>
              </w:rPr>
              <w:t>ô</w:t>
            </w:r>
            <w:r w:rsidR="00D36BB4" w:rsidRPr="005B6C5D">
              <w:rPr>
                <w:rFonts w:ascii="Segoe UI" w:hAnsi="Segoe UI" w:cs="Segoe UI"/>
                <w:color w:val="3B98AA" w:themeColor="accent5" w:themeShade="BF"/>
              </w:rPr>
              <w:t>n c</w:t>
            </w:r>
            <w:r w:rsidR="00D36BB4" w:rsidRPr="005B6C5D">
              <w:rPr>
                <w:rFonts w:ascii="Segoe UI" w:hAnsi="Segoe UI" w:cs="Segoe UI"/>
                <w:color w:val="3B98AA" w:themeColor="accent5" w:themeShade="BF"/>
              </w:rPr>
              <w:t>ô</w:t>
            </w:r>
            <w:r w:rsidR="00D36BB4" w:rsidRPr="005B6C5D">
              <w:rPr>
                <w:rFonts w:ascii="Segoe UI" w:hAnsi="Segoe UI" w:cs="Segoe UI"/>
                <w:color w:val="3B98AA" w:themeColor="accent5" w:themeShade="BF"/>
              </w:rPr>
              <w:t>ng ngh</w:t>
            </w:r>
            <w:r w:rsidR="00D36BB4" w:rsidRPr="005B6C5D">
              <w:rPr>
                <w:rFonts w:ascii="Segoe UI" w:hAnsi="Segoe UI" w:cs="Segoe UI"/>
                <w:color w:val="3B98AA" w:themeColor="accent5" w:themeShade="BF"/>
              </w:rPr>
              <w:t>ệ</w:t>
            </w:r>
            <w:r w:rsidR="00D36BB4" w:rsidRPr="005B6C5D">
              <w:rPr>
                <w:rFonts w:ascii="Segoe UI" w:hAnsi="Segoe UI" w:cs="Segoe UI"/>
                <w:color w:val="3B98AA" w:themeColor="accent5" w:themeShade="BF"/>
              </w:rPr>
              <w:t xml:space="preserve"> th</w:t>
            </w:r>
            <w:r w:rsidR="00D36BB4" w:rsidRPr="005B6C5D">
              <w:rPr>
                <w:rFonts w:ascii="Segoe UI" w:hAnsi="Segoe UI" w:cs="Segoe UI"/>
                <w:color w:val="3B98AA" w:themeColor="accent5" w:themeShade="BF"/>
              </w:rPr>
              <w:t>ô</w:t>
            </w:r>
            <w:r w:rsidR="00D36BB4" w:rsidRPr="005B6C5D">
              <w:rPr>
                <w:rFonts w:ascii="Segoe UI" w:hAnsi="Segoe UI" w:cs="Segoe UI"/>
                <w:color w:val="3B98AA" w:themeColor="accent5" w:themeShade="BF"/>
              </w:rPr>
              <w:t>ng tin</w:t>
            </w:r>
          </w:p>
          <w:p w14:paraId="40E65F24" w14:textId="3A4B69F1" w:rsidR="00D41DD7" w:rsidRPr="004E2295" w:rsidRDefault="00D41DD7" w:rsidP="00412190">
            <w:pPr>
              <w:pStyle w:val="Title"/>
              <w:jc w:val="center"/>
            </w:pPr>
            <w:r w:rsidRPr="005B6C5D">
              <w:rPr>
                <w:rFonts w:ascii="Calibri" w:hAnsi="Calibri" w:cs="Calibri"/>
                <w:color w:val="3B98AA" w:themeColor="accent5" w:themeShade="BF"/>
              </w:rPr>
              <w:t>NHÓM 3 - LỚP 22CTT3A</w:t>
            </w:r>
          </w:p>
        </w:tc>
      </w:tr>
      <w:tr w:rsidR="00D41DD7" w14:paraId="08A391B9" w14:textId="77777777" w:rsidTr="005B6C5D">
        <w:tc>
          <w:tcPr>
            <w:tcW w:w="13892" w:type="dxa"/>
          </w:tcPr>
          <w:p w14:paraId="25996424" w14:textId="77777777" w:rsidR="00D41DD7" w:rsidRPr="00D41DD7" w:rsidRDefault="00D41DD7" w:rsidP="004E2295">
            <w:pPr>
              <w:pStyle w:val="Title"/>
              <w:rPr>
                <w:color w:val="FF7C80"/>
              </w:rPr>
            </w:pPr>
          </w:p>
        </w:tc>
      </w:tr>
    </w:tbl>
    <w:p w14:paraId="570D48C1" w14:textId="77777777" w:rsidR="00795397" w:rsidRDefault="00795397">
      <w:pPr>
        <w:pStyle w:val="NoSpacing"/>
      </w:pPr>
    </w:p>
    <w:tbl>
      <w:tblPr>
        <w:tblStyle w:val="GridTable4-Accent4"/>
        <w:tblW w:w="12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1770"/>
        <w:gridCol w:w="8931"/>
      </w:tblGrid>
      <w:tr w:rsidR="00D41DD7" w:rsidRPr="00D41DD7" w14:paraId="0F220BAF" w14:textId="77777777" w:rsidTr="005B6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2A5F71" w14:textId="4957B1E1" w:rsidR="00D41DD7" w:rsidRPr="00CB404A" w:rsidRDefault="00D36BB4" w:rsidP="00D41DD7">
            <w:pPr>
              <w:pStyle w:val="NoSpacing"/>
              <w:jc w:val="center"/>
              <w:rPr>
                <w:rFonts w:ascii="Calibri" w:hAnsi="Calibri" w:cs="Calibri"/>
                <w:color w:val="404040" w:themeColor="text1" w:themeTint="BF"/>
                <w:sz w:val="40"/>
                <w:szCs w:val="40"/>
              </w:rPr>
            </w:pPr>
            <w:r>
              <w:rPr>
                <w:rFonts w:ascii="Calibri" w:hAnsi="Calibri" w:cs="Calibri"/>
                <w:color w:val="404040" w:themeColor="text1" w:themeTint="BF"/>
                <w:sz w:val="40"/>
                <w:szCs w:val="40"/>
              </w:rPr>
              <w:t>N</w:t>
            </w:r>
            <w:r w:rsidRPr="00D36BB4">
              <w:rPr>
                <w:rFonts w:ascii="Calibri" w:hAnsi="Calibri" w:cs="Calibri"/>
                <w:color w:val="404040" w:themeColor="text1" w:themeTint="BF"/>
                <w:sz w:val="40"/>
                <w:szCs w:val="40"/>
              </w:rPr>
              <w:t>ỘI</w:t>
            </w:r>
            <w:r>
              <w:rPr>
                <w:rFonts w:ascii="Calibri" w:hAnsi="Calibri" w:cs="Calibri"/>
                <w:color w:val="404040" w:themeColor="text1" w:themeTint="BF"/>
                <w:sz w:val="40"/>
                <w:szCs w:val="40"/>
              </w:rPr>
              <w:t xml:space="preserve"> DUNG</w:t>
            </w:r>
          </w:p>
        </w:tc>
        <w:tc>
          <w:tcPr>
            <w:tcW w:w="89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B9C1D6F" w14:textId="61521428" w:rsidR="00D41DD7" w:rsidRPr="00CB404A" w:rsidRDefault="00D41DD7" w:rsidP="00D41DD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40"/>
                <w:szCs w:val="40"/>
              </w:rPr>
            </w:pPr>
            <w:r w:rsidRPr="00CB404A">
              <w:rPr>
                <w:rFonts w:ascii="Calibri" w:hAnsi="Calibri" w:cs="Calibri"/>
                <w:color w:val="404040" w:themeColor="text1" w:themeTint="BF"/>
                <w:sz w:val="40"/>
                <w:szCs w:val="40"/>
              </w:rPr>
              <w:t>ĐƯỜNG LINK</w:t>
            </w:r>
          </w:p>
        </w:tc>
      </w:tr>
      <w:tr w:rsidR="00D41DD7" w:rsidRPr="00CB404A" w14:paraId="0E6D6711" w14:textId="77777777" w:rsidTr="005B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center"/>
          </w:tcPr>
          <w:p w14:paraId="282702AE" w14:textId="4CFCC9FE" w:rsidR="00D41DD7" w:rsidRPr="00CB404A" w:rsidRDefault="00D36BB4" w:rsidP="00D41DD7">
            <w:pPr>
              <w:pStyle w:val="NoSpacing"/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Th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ư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m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ục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t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ổng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h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ợp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c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ác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video, b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ài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b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áo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c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áo</w:t>
            </w:r>
          </w:p>
        </w:tc>
        <w:tc>
          <w:tcPr>
            <w:tcW w:w="8931" w:type="dxa"/>
            <w:vAlign w:val="center"/>
          </w:tcPr>
          <w:p w14:paraId="7B9E9956" w14:textId="7BC60C02" w:rsidR="00D41DD7" w:rsidRPr="00CB404A" w:rsidRDefault="00D36BB4" w:rsidP="00D36BB4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hyperlink r:id="rId11" w:history="1">
              <w:r w:rsidRPr="00D23F5A">
                <w:rPr>
                  <w:rStyle w:val="Hyperlink"/>
                  <w:sz w:val="34"/>
                  <w:szCs w:val="34"/>
                </w:rPr>
                <w:t>https://drive.google.com/drive/folders/1Xb2oXKKu5GC1gHCSB7-xiaPEOE3ltpTp?usp=sharing</w:t>
              </w:r>
            </w:hyperlink>
          </w:p>
        </w:tc>
      </w:tr>
      <w:tr w:rsidR="00D41DD7" w:rsidRPr="00CB404A" w14:paraId="337D60AD" w14:textId="77777777" w:rsidTr="005B6C5D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center"/>
          </w:tcPr>
          <w:p w14:paraId="16179D2B" w14:textId="50E21066" w:rsidR="00D41DD7" w:rsidRPr="00CB404A" w:rsidRDefault="00D36BB4" w:rsidP="00D41DD7">
            <w:pPr>
              <w:pStyle w:val="NoSpacing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36BB4">
              <w:rPr>
                <w:rFonts w:ascii="Calibri" w:hAnsi="Calibri" w:cs="Calibri"/>
                <w:sz w:val="32"/>
                <w:szCs w:val="32"/>
              </w:rPr>
              <w:t>W</w:t>
            </w:r>
            <w:r>
              <w:rPr>
                <w:rFonts w:ascii="Calibri" w:hAnsi="Calibri" w:cs="Calibri"/>
                <w:sz w:val="32"/>
                <w:szCs w:val="32"/>
              </w:rPr>
              <w:t>ebsite h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ội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ch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ợ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Game</w:t>
            </w:r>
          </w:p>
        </w:tc>
        <w:tc>
          <w:tcPr>
            <w:tcW w:w="8931" w:type="dxa"/>
            <w:vAlign w:val="center"/>
          </w:tcPr>
          <w:p w14:paraId="22F5319F" w14:textId="21AF2654" w:rsidR="00D41DD7" w:rsidRPr="00CB404A" w:rsidRDefault="00D36BB4" w:rsidP="00D36BB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hyperlink r:id="rId12" w:history="1">
              <w:r w:rsidRPr="00D23F5A">
                <w:rPr>
                  <w:rStyle w:val="Hyperlink"/>
                  <w:sz w:val="34"/>
                  <w:szCs w:val="34"/>
                </w:rPr>
                <w:t>https://lonelysheep.wixsite.com/fitour-site</w:t>
              </w:r>
            </w:hyperlink>
          </w:p>
        </w:tc>
      </w:tr>
      <w:tr w:rsidR="00D41DD7" w:rsidRPr="00CB404A" w14:paraId="2A854FC4" w14:textId="77777777" w:rsidTr="005B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center"/>
          </w:tcPr>
          <w:p w14:paraId="1B6C4607" w14:textId="535502ED" w:rsidR="00D41DD7" w:rsidRPr="00CB404A" w:rsidRDefault="00D36BB4" w:rsidP="00D41DD7">
            <w:pPr>
              <w:pStyle w:val="NoSpacing"/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Th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ư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m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ục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ch</w:t>
            </w:r>
            <w:r w:rsidRPr="00D36BB4">
              <w:rPr>
                <w:rFonts w:ascii="Calibri" w:hAnsi="Calibri" w:cs="Calibri"/>
                <w:sz w:val="32"/>
                <w:szCs w:val="32"/>
              </w:rPr>
              <w:t>ứa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G</w:t>
            </w:r>
            <w:r w:rsidR="00D41DD7" w:rsidRPr="00CB404A">
              <w:rPr>
                <w:rFonts w:ascii="Calibri" w:hAnsi="Calibri" w:cs="Calibri"/>
                <w:sz w:val="32"/>
                <w:szCs w:val="32"/>
              </w:rPr>
              <w:t>ame</w:t>
            </w:r>
          </w:p>
        </w:tc>
        <w:tc>
          <w:tcPr>
            <w:tcW w:w="8931" w:type="dxa"/>
            <w:vAlign w:val="center"/>
          </w:tcPr>
          <w:p w14:paraId="23C7293A" w14:textId="7AC810F3" w:rsidR="00D41DD7" w:rsidRPr="00CB404A" w:rsidRDefault="00D36BB4" w:rsidP="00D36BB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hyperlink r:id="rId13" w:history="1">
              <w:r w:rsidRPr="001B4B50">
                <w:rPr>
                  <w:rStyle w:val="Hyperlink"/>
                  <w:sz w:val="34"/>
                  <w:szCs w:val="34"/>
                </w:rPr>
                <w:t>https://drive.google.com/drive/folders/1VyjRX_IYZnwE0YVwhDz8wX_kpMJDi3UT?usp=sharing</w:t>
              </w:r>
            </w:hyperlink>
          </w:p>
        </w:tc>
      </w:tr>
      <w:tr w:rsidR="00D36BB4" w:rsidRPr="00CB404A" w14:paraId="57C7455F" w14:textId="77777777" w:rsidTr="005B6C5D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Merge w:val="restart"/>
            <w:vAlign w:val="center"/>
          </w:tcPr>
          <w:p w14:paraId="51247EB1" w14:textId="628FF9A9" w:rsidR="00D36BB4" w:rsidRPr="00D36BB4" w:rsidRDefault="00D36BB4" w:rsidP="00D41DD7">
            <w:pPr>
              <w:pStyle w:val="NoSpacing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36BB4">
              <w:rPr>
                <w:rFonts w:ascii="Calibri" w:hAnsi="Calibri" w:cs="Calibri"/>
                <w:sz w:val="32"/>
                <w:szCs w:val="32"/>
              </w:rPr>
              <w:t>Video</w:t>
            </w:r>
          </w:p>
        </w:tc>
        <w:tc>
          <w:tcPr>
            <w:tcW w:w="1770" w:type="dxa"/>
            <w:vAlign w:val="center"/>
          </w:tcPr>
          <w:p w14:paraId="7EA535E0" w14:textId="6E923AB4" w:rsidR="00D36BB4" w:rsidRPr="00D36BB4" w:rsidRDefault="00D36BB4" w:rsidP="00D41D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Gi</w:t>
            </w:r>
            <w:r w:rsidRPr="00D36BB4">
              <w:rPr>
                <w:rFonts w:ascii="Calibri" w:hAnsi="Calibri" w:cs="Calibri"/>
                <w:b/>
                <w:bCs/>
                <w:sz w:val="32"/>
                <w:szCs w:val="32"/>
              </w:rPr>
              <w:t>ới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thi</w:t>
            </w:r>
            <w:r w:rsidRPr="00D36BB4">
              <w:rPr>
                <w:rFonts w:ascii="Calibri" w:hAnsi="Calibri" w:cs="Calibri"/>
                <w:b/>
                <w:bCs/>
                <w:sz w:val="32"/>
                <w:szCs w:val="32"/>
              </w:rPr>
              <w:t>ệu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nh</w:t>
            </w:r>
            <w:r w:rsidRPr="00D36BB4">
              <w:rPr>
                <w:rFonts w:ascii="Calibri" w:hAnsi="Calibri" w:cs="Calibri"/>
                <w:b/>
                <w:bCs/>
                <w:sz w:val="32"/>
                <w:szCs w:val="32"/>
              </w:rPr>
              <w:t>óm</w:t>
            </w:r>
          </w:p>
        </w:tc>
        <w:tc>
          <w:tcPr>
            <w:tcW w:w="8931" w:type="dxa"/>
            <w:vAlign w:val="center"/>
          </w:tcPr>
          <w:p w14:paraId="2310D4FA" w14:textId="231216C8" w:rsidR="00D36BB4" w:rsidRDefault="00D36BB4" w:rsidP="00D36BB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1B4B50">
                <w:rPr>
                  <w:rStyle w:val="Hyperlink"/>
                  <w:sz w:val="34"/>
                  <w:szCs w:val="34"/>
                </w:rPr>
                <w:t>https://www.youtube.com/watch?v=AV6hvmO2EQQ</w:t>
              </w:r>
            </w:hyperlink>
          </w:p>
        </w:tc>
      </w:tr>
      <w:tr w:rsidR="00D36BB4" w:rsidRPr="00CB404A" w14:paraId="4572378D" w14:textId="77777777" w:rsidTr="005B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Merge/>
            <w:vAlign w:val="center"/>
          </w:tcPr>
          <w:p w14:paraId="69DCA3BF" w14:textId="77777777" w:rsidR="00D36BB4" w:rsidRPr="00D36BB4" w:rsidRDefault="00D36BB4" w:rsidP="00D41DD7">
            <w:pPr>
              <w:pStyle w:val="NoSpacing"/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770" w:type="dxa"/>
            <w:vAlign w:val="center"/>
          </w:tcPr>
          <w:p w14:paraId="59B10189" w14:textId="10D362A6" w:rsidR="00D36BB4" w:rsidRPr="00D36BB4" w:rsidRDefault="00D36BB4" w:rsidP="00D41D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Gi</w:t>
            </w:r>
            <w:r w:rsidRPr="00D36BB4">
              <w:rPr>
                <w:rFonts w:ascii="Calibri" w:hAnsi="Calibri" w:cs="Calibri"/>
                <w:b/>
                <w:bCs/>
                <w:sz w:val="32"/>
                <w:szCs w:val="32"/>
              </w:rPr>
              <w:t>ới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thi</w:t>
            </w:r>
            <w:r w:rsidRPr="00D36BB4">
              <w:rPr>
                <w:rFonts w:ascii="Calibri" w:hAnsi="Calibri" w:cs="Calibri"/>
                <w:b/>
                <w:bCs/>
                <w:sz w:val="32"/>
                <w:szCs w:val="32"/>
              </w:rPr>
              <w:t>ệu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D36BB4">
              <w:rPr>
                <w:rFonts w:ascii="Calibri" w:hAnsi="Calibri" w:cs="Calibri"/>
                <w:b/>
                <w:bCs/>
                <w:sz w:val="32"/>
                <w:szCs w:val="32"/>
              </w:rPr>
              <w:t>w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ebsite</w:t>
            </w:r>
          </w:p>
        </w:tc>
        <w:tc>
          <w:tcPr>
            <w:tcW w:w="8931" w:type="dxa"/>
            <w:vAlign w:val="center"/>
          </w:tcPr>
          <w:p w14:paraId="7694CC65" w14:textId="66C96ED0" w:rsidR="00D36BB4" w:rsidRDefault="00D36BB4" w:rsidP="00D36BB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Pr="00C105B2">
                <w:rPr>
                  <w:rStyle w:val="Hyperlink"/>
                  <w:sz w:val="34"/>
                  <w:szCs w:val="34"/>
                </w:rPr>
                <w:t>https://www.youtube.com/watch?v=2dSEq_hvQWU</w:t>
              </w:r>
            </w:hyperlink>
          </w:p>
        </w:tc>
      </w:tr>
      <w:tr w:rsidR="00D36BB4" w:rsidRPr="00CB404A" w14:paraId="4271958C" w14:textId="77777777" w:rsidTr="005B6C5D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Merge/>
            <w:vAlign w:val="center"/>
          </w:tcPr>
          <w:p w14:paraId="1A590358" w14:textId="77777777" w:rsidR="00D36BB4" w:rsidRPr="00D36BB4" w:rsidRDefault="00D36BB4" w:rsidP="00D41DD7">
            <w:pPr>
              <w:pStyle w:val="NoSpacing"/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770" w:type="dxa"/>
            <w:vAlign w:val="center"/>
          </w:tcPr>
          <w:p w14:paraId="305A1418" w14:textId="09E2037E" w:rsidR="00D36BB4" w:rsidRPr="00D36BB4" w:rsidRDefault="00D36BB4" w:rsidP="00D41D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Gi</w:t>
            </w:r>
            <w:r w:rsidRPr="00D36BB4">
              <w:rPr>
                <w:rFonts w:ascii="Calibri" w:hAnsi="Calibri" w:cs="Calibri"/>
                <w:b/>
                <w:bCs/>
                <w:sz w:val="32"/>
                <w:szCs w:val="32"/>
              </w:rPr>
              <w:t>ới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thi</w:t>
            </w:r>
            <w:r w:rsidRPr="00D36BB4">
              <w:rPr>
                <w:rFonts w:ascii="Calibri" w:hAnsi="Calibri" w:cs="Calibri"/>
                <w:b/>
                <w:bCs/>
                <w:sz w:val="32"/>
                <w:szCs w:val="32"/>
              </w:rPr>
              <w:t>ệu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c</w:t>
            </w:r>
            <w:r w:rsidRPr="00D36BB4">
              <w:rPr>
                <w:rFonts w:ascii="Calibri" w:hAnsi="Calibri" w:cs="Calibri"/>
                <w:b/>
                <w:bCs/>
                <w:sz w:val="32"/>
                <w:szCs w:val="32"/>
              </w:rPr>
              <w:t>ác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game</w:t>
            </w:r>
          </w:p>
        </w:tc>
        <w:tc>
          <w:tcPr>
            <w:tcW w:w="8931" w:type="dxa"/>
            <w:vAlign w:val="center"/>
          </w:tcPr>
          <w:p w14:paraId="0AC1A8B3" w14:textId="6F6D3ACD" w:rsidR="00D36BB4" w:rsidRDefault="00D36BB4" w:rsidP="00D36BB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Pr="001B4B50">
                <w:rPr>
                  <w:rStyle w:val="Hyperlink"/>
                  <w:sz w:val="34"/>
                  <w:szCs w:val="34"/>
                </w:rPr>
                <w:t>https://www.youtube.com/watch?v=VkQaycW-XfQ</w:t>
              </w:r>
            </w:hyperlink>
          </w:p>
        </w:tc>
      </w:tr>
    </w:tbl>
    <w:p w14:paraId="56614BD4" w14:textId="77777777" w:rsidR="001E64E5" w:rsidRPr="00CB404A" w:rsidRDefault="001E64E5" w:rsidP="0091272F">
      <w:pPr>
        <w:pStyle w:val="NoSpacing"/>
      </w:pPr>
    </w:p>
    <w:sectPr w:rsidR="001E64E5" w:rsidRPr="00CB404A" w:rsidSect="00D41DD7">
      <w:footerReference w:type="default" r:id="rId17"/>
      <w:pgSz w:w="15840" w:h="12240" w:orient="landscape"/>
      <w:pgMar w:top="864" w:right="1440" w:bottom="720" w:left="1440" w:header="720" w:footer="720" w:gutter="0"/>
      <w:pgBorders w:display="firstPage" w:offsetFrom="page">
        <w:top w:val="dotDash" w:sz="18" w:space="24" w:color="62C6D8" w:themeColor="accent4" w:themeShade="BF"/>
        <w:left w:val="dotDash" w:sz="18" w:space="24" w:color="62C6D8" w:themeColor="accent4" w:themeShade="BF"/>
        <w:bottom w:val="dotDash" w:sz="18" w:space="24" w:color="62C6D8" w:themeColor="accent4" w:themeShade="BF"/>
        <w:right w:val="dotDash" w:sz="18" w:space="24" w:color="62C6D8" w:themeColor="accent4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B3DD" w14:textId="77777777" w:rsidR="004B1673" w:rsidRDefault="004B1673">
      <w:pPr>
        <w:spacing w:before="0" w:after="0" w:line="240" w:lineRule="auto"/>
      </w:pPr>
      <w:r>
        <w:separator/>
      </w:r>
    </w:p>
  </w:endnote>
  <w:endnote w:type="continuationSeparator" w:id="0">
    <w:p w14:paraId="047EE0E4" w14:textId="77777777" w:rsidR="004B1673" w:rsidRDefault="004B1673">
      <w:pPr>
        <w:spacing w:before="0" w:after="0" w:line="240" w:lineRule="auto"/>
      </w:pPr>
      <w:r>
        <w:continuationSeparator/>
      </w:r>
    </w:p>
  </w:endnote>
  <w:endnote w:type="continuationNotice" w:id="1">
    <w:p w14:paraId="43674421" w14:textId="77777777" w:rsidR="004B1673" w:rsidRDefault="004B167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B7FAC" w14:textId="77777777" w:rsidR="00795397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DBDD4" w14:textId="77777777" w:rsidR="004B1673" w:rsidRDefault="004B1673">
      <w:pPr>
        <w:spacing w:before="0" w:after="0" w:line="240" w:lineRule="auto"/>
      </w:pPr>
      <w:r>
        <w:separator/>
      </w:r>
    </w:p>
  </w:footnote>
  <w:footnote w:type="continuationSeparator" w:id="0">
    <w:p w14:paraId="3DA0B7EA" w14:textId="77777777" w:rsidR="004B1673" w:rsidRDefault="004B1673">
      <w:pPr>
        <w:spacing w:before="0" w:after="0" w:line="240" w:lineRule="auto"/>
      </w:pPr>
      <w:r>
        <w:continuationSeparator/>
      </w:r>
    </w:p>
  </w:footnote>
  <w:footnote w:type="continuationNotice" w:id="1">
    <w:p w14:paraId="2AE40FC8" w14:textId="77777777" w:rsidR="004B1673" w:rsidRDefault="004B1673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42EB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912D54"/>
    <w:multiLevelType w:val="hybridMultilevel"/>
    <w:tmpl w:val="8562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91129">
    <w:abstractNumId w:val="0"/>
  </w:num>
  <w:num w:numId="2" w16cid:durableId="1565751656">
    <w:abstractNumId w:val="0"/>
    <w:lvlOverride w:ilvl="0">
      <w:startOverride w:val="1"/>
    </w:lvlOverride>
  </w:num>
  <w:num w:numId="3" w16cid:durableId="703944884">
    <w:abstractNumId w:val="0"/>
    <w:lvlOverride w:ilvl="0">
      <w:startOverride w:val="1"/>
    </w:lvlOverride>
  </w:num>
  <w:num w:numId="4" w16cid:durableId="1185510478">
    <w:abstractNumId w:val="0"/>
    <w:lvlOverride w:ilvl="0">
      <w:startOverride w:val="1"/>
    </w:lvlOverride>
  </w:num>
  <w:num w:numId="5" w16cid:durableId="508834369">
    <w:abstractNumId w:val="0"/>
    <w:lvlOverride w:ilvl="0">
      <w:startOverride w:val="1"/>
    </w:lvlOverride>
  </w:num>
  <w:num w:numId="6" w16cid:durableId="1124081685">
    <w:abstractNumId w:val="0"/>
  </w:num>
  <w:num w:numId="7" w16cid:durableId="2141723280">
    <w:abstractNumId w:val="0"/>
  </w:num>
  <w:num w:numId="8" w16cid:durableId="2069843945">
    <w:abstractNumId w:val="0"/>
  </w:num>
  <w:num w:numId="9" w16cid:durableId="1993829559">
    <w:abstractNumId w:val="0"/>
  </w:num>
  <w:num w:numId="10" w16cid:durableId="1252809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DD7"/>
    <w:rsid w:val="000B4A61"/>
    <w:rsid w:val="000C63AB"/>
    <w:rsid w:val="000D41E9"/>
    <w:rsid w:val="00125148"/>
    <w:rsid w:val="001A436D"/>
    <w:rsid w:val="001B0151"/>
    <w:rsid w:val="001E64E5"/>
    <w:rsid w:val="001F4E79"/>
    <w:rsid w:val="002361D6"/>
    <w:rsid w:val="002A241C"/>
    <w:rsid w:val="0033034E"/>
    <w:rsid w:val="003617FA"/>
    <w:rsid w:val="003C3C94"/>
    <w:rsid w:val="00412190"/>
    <w:rsid w:val="0045014A"/>
    <w:rsid w:val="00493227"/>
    <w:rsid w:val="00497950"/>
    <w:rsid w:val="004B1673"/>
    <w:rsid w:val="004B5052"/>
    <w:rsid w:val="004E2295"/>
    <w:rsid w:val="00570504"/>
    <w:rsid w:val="005711E4"/>
    <w:rsid w:val="005B6C5D"/>
    <w:rsid w:val="00657639"/>
    <w:rsid w:val="006908B1"/>
    <w:rsid w:val="00722487"/>
    <w:rsid w:val="007460AF"/>
    <w:rsid w:val="0077788C"/>
    <w:rsid w:val="00780960"/>
    <w:rsid w:val="00795397"/>
    <w:rsid w:val="007B4302"/>
    <w:rsid w:val="00807784"/>
    <w:rsid w:val="00824D40"/>
    <w:rsid w:val="00835BE1"/>
    <w:rsid w:val="0091272F"/>
    <w:rsid w:val="00980433"/>
    <w:rsid w:val="009C7673"/>
    <w:rsid w:val="00A3098D"/>
    <w:rsid w:val="00A35209"/>
    <w:rsid w:val="00A631C3"/>
    <w:rsid w:val="00AD72A5"/>
    <w:rsid w:val="00AF111A"/>
    <w:rsid w:val="00B21C89"/>
    <w:rsid w:val="00B7133D"/>
    <w:rsid w:val="00C11C38"/>
    <w:rsid w:val="00C843A3"/>
    <w:rsid w:val="00CA5751"/>
    <w:rsid w:val="00CB404A"/>
    <w:rsid w:val="00D26CF1"/>
    <w:rsid w:val="00D36BB4"/>
    <w:rsid w:val="00D41DD7"/>
    <w:rsid w:val="00D800F9"/>
    <w:rsid w:val="00E1253B"/>
    <w:rsid w:val="00E12F98"/>
    <w:rsid w:val="00E20BF6"/>
    <w:rsid w:val="00E3493A"/>
    <w:rsid w:val="00E403D3"/>
    <w:rsid w:val="00E70298"/>
    <w:rsid w:val="00E8551F"/>
    <w:rsid w:val="00ED4D8E"/>
    <w:rsid w:val="00F101BE"/>
    <w:rsid w:val="00F41B73"/>
    <w:rsid w:val="00FB55BD"/>
    <w:rsid w:val="00F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6F6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8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487"/>
    <w:pPr>
      <w:spacing w:after="40"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3C3388" w:themeColor="accent6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87"/>
    <w:pPr>
      <w:spacing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3C3388" w:themeColor="accent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Grid Main"/>
    <w:basedOn w:val="TableNormal"/>
    <w:uiPriority w:val="39"/>
    <w:rsid w:val="002361D6"/>
    <w:pPr>
      <w:spacing w:after="0" w:line="240" w:lineRule="auto"/>
    </w:pPr>
    <w:tblPr>
      <w:tblStyleRowBandSize w:val="1"/>
      <w:tblBorders>
        <w:top w:val="single" w:sz="4" w:space="0" w:color="875BBB" w:themeColor="accent2"/>
        <w:left w:val="single" w:sz="4" w:space="0" w:color="875BBB" w:themeColor="accent2"/>
        <w:bottom w:val="single" w:sz="4" w:space="0" w:color="875BBB" w:themeColor="accent2"/>
        <w:right w:val="single" w:sz="4" w:space="0" w:color="875BBB" w:themeColor="accent2"/>
        <w:insideH w:val="single" w:sz="4" w:space="0" w:color="875BBB" w:themeColor="accent2"/>
        <w:insideV w:val="single" w:sz="4" w:space="0" w:color="875BBB" w:themeColor="accent2"/>
      </w:tblBorders>
    </w:tblPr>
    <w:tblStylePr w:type="firstRow">
      <w:pPr>
        <w:jc w:val="left"/>
      </w:pPr>
      <w:tblPr/>
      <w:tcPr>
        <w:tcBorders>
          <w:bottom w:val="nil"/>
        </w:tcBorders>
        <w:shd w:val="clear" w:color="auto" w:fill="D1D9F6" w:themeFill="accent1" w:themeFillTint="33"/>
      </w:tcPr>
    </w:tblStylePr>
    <w:tblStylePr w:type="firstCol">
      <w:pPr>
        <w:jc w:val="center"/>
      </w:pPr>
      <w:tblPr/>
      <w:tcPr>
        <w:tcBorders>
          <w:top w:val="single" w:sz="4" w:space="0" w:color="875BBB" w:themeColor="accent2"/>
          <w:left w:val="single" w:sz="4" w:space="0" w:color="875BBB" w:themeColor="accent2"/>
          <w:bottom w:val="single" w:sz="4" w:space="0" w:color="875BBB" w:themeColor="accent2"/>
          <w:right w:val="nil"/>
          <w:insideH w:val="single" w:sz="4" w:space="0" w:color="875BBB" w:themeColor="accent2"/>
          <w:insideV w:val="nil"/>
          <w:tl2br w:val="nil"/>
          <w:tr2bl w:val="nil"/>
        </w:tcBorders>
        <w:shd w:val="clear" w:color="auto" w:fill="D5EFFA" w:themeFill="accent3" w:themeFillTint="33"/>
        <w:vAlign w:val="center"/>
      </w:tcPr>
    </w:tblStylePr>
    <w:tblStylePr w:type="lastCol">
      <w:tblPr/>
      <w:tcPr>
        <w:tcBorders>
          <w:right w:val="nil"/>
        </w:tcBorders>
        <w:shd w:val="clear" w:color="auto" w:fill="D5EFFA" w:themeFill="accent3" w:themeFillTint="33"/>
      </w:tcPr>
    </w:tblStylePr>
    <w:tblStylePr w:type="band1Horz">
      <w:pPr>
        <w:jc w:val="left"/>
      </w:pPr>
    </w:tblStylePr>
  </w:style>
  <w:style w:type="paragraph" w:styleId="Title">
    <w:name w:val="Title"/>
    <w:basedOn w:val="Normal"/>
    <w:link w:val="TitleChar"/>
    <w:uiPriority w:val="2"/>
    <w:qFormat/>
    <w:rsid w:val="00722487"/>
    <w:pPr>
      <w:spacing w:before="0" w:after="0" w:line="240" w:lineRule="auto"/>
    </w:pPr>
    <w:rPr>
      <w:rFonts w:asciiTheme="majorHAnsi" w:eastAsiaTheme="majorEastAsia" w:hAnsiTheme="majorHAnsi" w:cs="Times New Roman (Headings CS)"/>
      <w:b/>
      <w:bCs/>
      <w:caps/>
      <w:color w:val="274ACA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722487"/>
    <w:rPr>
      <w:rFonts w:asciiTheme="majorHAnsi" w:eastAsiaTheme="majorEastAsia" w:hAnsiTheme="majorHAnsi" w:cs="Times New Roman (Headings CS)"/>
      <w:b/>
      <w:bCs/>
      <w:caps/>
      <w:color w:val="274ACA" w:themeColor="accent1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722487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olor w:val="3C3388" w:themeColor="accent6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722487"/>
    <w:rPr>
      <w:rFonts w:asciiTheme="majorHAnsi" w:eastAsiaTheme="majorEastAsia" w:hAnsiTheme="majorHAnsi" w:cstheme="majorBidi"/>
      <w:b/>
      <w:bCs/>
      <w:color w:val="3C3388" w:themeColor="accent6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2487"/>
    <w:rPr>
      <w:rFonts w:asciiTheme="majorHAnsi" w:eastAsiaTheme="majorEastAsia" w:hAnsiTheme="majorHAnsi" w:cs="Times New Roman (Headings CS)"/>
      <w:b/>
      <w:bCs/>
      <w:caps/>
      <w:color w:val="3C3388" w:themeColor="accent6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657639"/>
    <w:pPr>
      <w:numPr>
        <w:numId w:val="1"/>
      </w:num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487"/>
    <w:rPr>
      <w:rFonts w:asciiTheme="majorHAnsi" w:eastAsiaTheme="majorEastAsia" w:hAnsiTheme="majorHAnsi" w:cs="Times New Roman (Headings CS)"/>
      <w:b/>
      <w:caps/>
      <w:color w:val="3C3388" w:themeColor="accent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274ACA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74ACA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Light">
    <w:name w:val="Grid Table Light"/>
    <w:basedOn w:val="TableNormal"/>
    <w:uiPriority w:val="40"/>
    <w:rsid w:val="007B43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6908B1"/>
    <w:pPr>
      <w:spacing w:before="0" w:after="0" w:line="240" w:lineRule="auto"/>
    </w:pPr>
    <w:tblPr>
      <w:tblStyleRowBandSize w:val="1"/>
    </w:tblPr>
    <w:tcPr>
      <w:shd w:val="clear" w:color="auto" w:fill="D5EFFA" w:themeFill="accent3" w:themeFillTint="33"/>
    </w:tc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1E64E5"/>
    <w:pPr>
      <w:ind w:left="720"/>
      <w:contextualSpacing/>
    </w:pPr>
  </w:style>
  <w:style w:type="paragraph" w:customStyle="1" w:styleId="LetfAligned">
    <w:name w:val="Letf Aligned"/>
    <w:basedOn w:val="Normal"/>
    <w:qFormat/>
    <w:rsid w:val="00F101BE"/>
    <w:pPr>
      <w:spacing w:after="0" w:line="240" w:lineRule="auto"/>
    </w:pPr>
  </w:style>
  <w:style w:type="table" w:styleId="GridTable4">
    <w:name w:val="Grid Table 4"/>
    <w:basedOn w:val="TableNormal"/>
    <w:uiPriority w:val="49"/>
    <w:rsid w:val="00D41D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D41DD7"/>
    <w:pPr>
      <w:spacing w:after="0" w:line="240" w:lineRule="auto"/>
    </w:pPr>
    <w:tblPr>
      <w:tblStyleRowBandSize w:val="1"/>
      <w:tblStyleColBandSize w:val="1"/>
      <w:tblBorders>
        <w:top w:val="single" w:sz="4" w:space="0" w:color="D3EFF4" w:themeColor="accent4" w:themeTint="99"/>
        <w:left w:val="single" w:sz="4" w:space="0" w:color="D3EFF4" w:themeColor="accent4" w:themeTint="99"/>
        <w:bottom w:val="single" w:sz="4" w:space="0" w:color="D3EFF4" w:themeColor="accent4" w:themeTint="99"/>
        <w:right w:val="single" w:sz="4" w:space="0" w:color="D3EFF4" w:themeColor="accent4" w:themeTint="99"/>
        <w:insideH w:val="single" w:sz="4" w:space="0" w:color="D3EFF4" w:themeColor="accent4" w:themeTint="99"/>
        <w:insideV w:val="single" w:sz="4" w:space="0" w:color="D3EF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7E5ED" w:themeColor="accent4"/>
          <w:left w:val="single" w:sz="4" w:space="0" w:color="B7E5ED" w:themeColor="accent4"/>
          <w:bottom w:val="single" w:sz="4" w:space="0" w:color="B7E5ED" w:themeColor="accent4"/>
          <w:right w:val="single" w:sz="4" w:space="0" w:color="B7E5ED" w:themeColor="accent4"/>
          <w:insideH w:val="nil"/>
          <w:insideV w:val="nil"/>
        </w:tcBorders>
        <w:shd w:val="clear" w:color="auto" w:fill="B7E5ED" w:themeFill="accent4"/>
      </w:tcPr>
    </w:tblStylePr>
    <w:tblStylePr w:type="lastRow">
      <w:rPr>
        <w:b/>
        <w:bCs/>
      </w:rPr>
      <w:tblPr/>
      <w:tcPr>
        <w:tcBorders>
          <w:top w:val="double" w:sz="4" w:space="0" w:color="B7E5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FB" w:themeFill="accent4" w:themeFillTint="33"/>
      </w:tcPr>
    </w:tblStylePr>
    <w:tblStylePr w:type="band1Horz">
      <w:tblPr/>
      <w:tcPr>
        <w:shd w:val="clear" w:color="auto" w:fill="F0F9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D41DD7"/>
    <w:pPr>
      <w:spacing w:after="0" w:line="240" w:lineRule="auto"/>
    </w:pPr>
    <w:tblPr>
      <w:tblStyleRowBandSize w:val="1"/>
      <w:tblStyleColBandSize w:val="1"/>
      <w:tblBorders>
        <w:top w:val="single" w:sz="4" w:space="0" w:color="B69CD6" w:themeColor="accent2" w:themeTint="99"/>
        <w:left w:val="single" w:sz="4" w:space="0" w:color="B69CD6" w:themeColor="accent2" w:themeTint="99"/>
        <w:bottom w:val="single" w:sz="4" w:space="0" w:color="B69CD6" w:themeColor="accent2" w:themeTint="99"/>
        <w:right w:val="single" w:sz="4" w:space="0" w:color="B69CD6" w:themeColor="accent2" w:themeTint="99"/>
        <w:insideH w:val="single" w:sz="4" w:space="0" w:color="B69CD6" w:themeColor="accent2" w:themeTint="99"/>
        <w:insideV w:val="single" w:sz="4" w:space="0" w:color="B69CD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5BBB" w:themeColor="accent2"/>
          <w:left w:val="single" w:sz="4" w:space="0" w:color="875BBB" w:themeColor="accent2"/>
          <w:bottom w:val="single" w:sz="4" w:space="0" w:color="875BBB" w:themeColor="accent2"/>
          <w:right w:val="single" w:sz="4" w:space="0" w:color="875BBB" w:themeColor="accent2"/>
          <w:insideH w:val="nil"/>
          <w:insideV w:val="nil"/>
        </w:tcBorders>
        <w:shd w:val="clear" w:color="auto" w:fill="875BBB" w:themeFill="accent2"/>
      </w:tcPr>
    </w:tblStylePr>
    <w:tblStylePr w:type="lastRow">
      <w:rPr>
        <w:b/>
        <w:bCs/>
      </w:rPr>
      <w:tblPr/>
      <w:tcPr>
        <w:tcBorders>
          <w:top w:val="double" w:sz="4" w:space="0" w:color="875B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EF1" w:themeFill="accent2" w:themeFillTint="33"/>
      </w:tcPr>
    </w:tblStylePr>
    <w:tblStylePr w:type="band1Horz">
      <w:tblPr/>
      <w:tcPr>
        <w:shd w:val="clear" w:color="auto" w:fill="E6DEF1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1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1D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drive/folders/1VyjRX_IYZnwE0YVwhDz8wX_kpMJDi3UT?usp=shar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onelysheep.wixsite.com/fitour-sit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VkQaycW-XfQ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drive/folders/1Xb2oXKKu5GC1gHCSB7-xiaPEOE3ltpTp?usp=shari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2dSEq_hvQWU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AV6hvmO2EQQ%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G%20HANH\AppData\Roaming\Microsoft\Templates\Daily%20lesson%20plan%20(color).dotx" TargetMode="External"/></Relationships>
</file>

<file path=word/theme/theme1.xml><?xml version="1.0" encoding="utf-8"?>
<a:theme xmlns:a="http://schemas.openxmlformats.org/drawingml/2006/main" name="Office Theme">
  <a:themeElements>
    <a:clrScheme name="Daily Lesson Pla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74ACA"/>
      </a:accent1>
      <a:accent2>
        <a:srgbClr val="875BBB"/>
      </a:accent2>
      <a:accent3>
        <a:srgbClr val="2FB3EA"/>
      </a:accent3>
      <a:accent4>
        <a:srgbClr val="B7E5ED"/>
      </a:accent4>
      <a:accent5>
        <a:srgbClr val="68BBCB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D9437-4651-42F5-AA3B-21A1C164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3345EF-F9C6-414C-9EFD-1890FE23A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22A492-84C8-42A0-A83D-3D82315871C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B722D28-44B4-4BE1-B4F4-F88B9228FC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 (color).dotx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2023-01-09T09:03:00Z</dcterms:created>
  <dcterms:modified xsi:type="dcterms:W3CDTF">2023-01-11T07:44:00Z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